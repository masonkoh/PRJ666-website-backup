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7"/>
        <w:gridCol w:w="2214"/>
        <w:gridCol w:w="2214"/>
        <w:gridCol w:w="3321"/>
      </w:tblGrid>
      <w:tr w:rsidR="00365316" w14:paraId="465516E3" w14:textId="77777777">
        <w:trPr>
          <w:cantSplit/>
        </w:trPr>
        <w:tc>
          <w:tcPr>
            <w:tcW w:w="5535" w:type="dxa"/>
            <w:gridSpan w:val="3"/>
            <w:tcBorders>
              <w:top w:val="thinThickThinSmallGap" w:sz="24" w:space="0" w:color="auto"/>
              <w:bottom w:val="nil"/>
            </w:tcBorders>
          </w:tcPr>
          <w:p w14:paraId="771763A8" w14:textId="531556C6" w:rsidR="00365316" w:rsidRDefault="002818C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Group Name:</w:t>
            </w:r>
            <w:r w:rsidR="009C0B43">
              <w:rPr>
                <w:b/>
                <w:bCs/>
                <w:sz w:val="24"/>
              </w:rPr>
              <w:t xml:space="preserve"> mindSpark</w:t>
            </w:r>
          </w:p>
        </w:tc>
        <w:tc>
          <w:tcPr>
            <w:tcW w:w="3321" w:type="dxa"/>
            <w:tcBorders>
              <w:top w:val="thinThickThinSmallGap" w:sz="24" w:space="0" w:color="auto"/>
              <w:bottom w:val="nil"/>
            </w:tcBorders>
          </w:tcPr>
          <w:p w14:paraId="57572A60" w14:textId="4970F439" w:rsidR="00365316" w:rsidRDefault="002818C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Group Number:</w:t>
            </w:r>
            <w:r w:rsidR="009C0B43">
              <w:rPr>
                <w:b/>
                <w:bCs/>
                <w:sz w:val="24"/>
              </w:rPr>
              <w:t xml:space="preserve"> 5</w:t>
            </w:r>
          </w:p>
          <w:p w14:paraId="460198F0" w14:textId="77777777" w:rsidR="00365316" w:rsidRDefault="00365316">
            <w:pPr>
              <w:rPr>
                <w:b/>
                <w:bCs/>
                <w:sz w:val="24"/>
              </w:rPr>
            </w:pPr>
          </w:p>
        </w:tc>
      </w:tr>
      <w:tr w:rsidR="00365316" w14:paraId="58FE21AD" w14:textId="77777777">
        <w:trPr>
          <w:cantSplit/>
        </w:trPr>
        <w:tc>
          <w:tcPr>
            <w:tcW w:w="1107" w:type="dxa"/>
            <w:tcBorders>
              <w:top w:val="thinThickThinSmallGap" w:sz="24" w:space="0" w:color="auto"/>
            </w:tcBorders>
          </w:tcPr>
          <w:p w14:paraId="495BEB4A" w14:textId="77777777" w:rsidR="00365316" w:rsidRDefault="002818C3">
            <w:pPr>
              <w:jc w:val="center"/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Date</w:t>
            </w:r>
          </w:p>
        </w:tc>
        <w:tc>
          <w:tcPr>
            <w:tcW w:w="2214" w:type="dxa"/>
            <w:tcBorders>
              <w:top w:val="thinThickThinSmallGap" w:sz="24" w:space="0" w:color="auto"/>
            </w:tcBorders>
          </w:tcPr>
          <w:p w14:paraId="665E5424" w14:textId="1FF95474" w:rsidR="00365316" w:rsidRDefault="009C0B43">
            <w:pPr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May-20-2019</w:t>
            </w:r>
          </w:p>
        </w:tc>
        <w:tc>
          <w:tcPr>
            <w:tcW w:w="5535" w:type="dxa"/>
            <w:gridSpan w:val="2"/>
            <w:tcBorders>
              <w:top w:val="thinThickThinSmallGap" w:sz="24" w:space="0" w:color="auto"/>
            </w:tcBorders>
          </w:tcPr>
          <w:p w14:paraId="4BCED640" w14:textId="7FB27337" w:rsidR="00365316" w:rsidRDefault="002818C3">
            <w:pPr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Completed by:</w:t>
            </w:r>
            <w:r w:rsidR="009C0B43">
              <w:rPr>
                <w:rFonts w:ascii="Comic Sans MS" w:hAnsi="Comic Sans MS"/>
                <w:b/>
                <w:bCs/>
                <w:sz w:val="28"/>
              </w:rPr>
              <w:t xml:space="preserve"> Youngmin Ko</w:t>
            </w:r>
          </w:p>
        </w:tc>
      </w:tr>
      <w:tr w:rsidR="00365316" w14:paraId="58187681" w14:textId="77777777">
        <w:trPr>
          <w:cantSplit/>
        </w:trPr>
        <w:tc>
          <w:tcPr>
            <w:tcW w:w="8856" w:type="dxa"/>
            <w:gridSpan w:val="4"/>
            <w:tcBorders>
              <w:top w:val="nil"/>
            </w:tcBorders>
          </w:tcPr>
          <w:p w14:paraId="285ECE2E" w14:textId="77777777" w:rsidR="00365316" w:rsidRDefault="002818C3" w:rsidP="00F75E1E">
            <w:pPr>
              <w:jc w:val="center"/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Project status report</w:t>
            </w:r>
          </w:p>
        </w:tc>
      </w:tr>
      <w:tr w:rsidR="00365316" w14:paraId="0BB50733" w14:textId="77777777">
        <w:trPr>
          <w:trHeight w:val="2934"/>
        </w:trPr>
        <w:tc>
          <w:tcPr>
            <w:tcW w:w="8856" w:type="dxa"/>
            <w:gridSpan w:val="4"/>
            <w:tcBorders>
              <w:bottom w:val="nil"/>
            </w:tcBorders>
          </w:tcPr>
          <w:p w14:paraId="3D870AC1" w14:textId="77777777" w:rsidR="00365316" w:rsidRDefault="002818C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Project status (to be completed by the project leader)</w:t>
            </w:r>
          </w:p>
          <w:p w14:paraId="00B46A6E" w14:textId="77777777" w:rsidR="00365316" w:rsidRDefault="00365316">
            <w:pPr>
              <w:rPr>
                <w:sz w:val="24"/>
              </w:rPr>
            </w:pPr>
          </w:p>
          <w:p w14:paraId="2463A90C" w14:textId="77777777" w:rsidR="00365316" w:rsidRPr="009C0B43" w:rsidRDefault="00365316">
            <w:pPr>
              <w:rPr>
                <w:sz w:val="24"/>
                <w:lang w:val="en-CA" w:eastAsia="ko-KR"/>
              </w:rPr>
            </w:pPr>
          </w:p>
          <w:p w14:paraId="028FE0F6" w14:textId="62E44AE0" w:rsidR="00B45ACA" w:rsidRDefault="00B45ACA" w:rsidP="00B45ACA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Basic development environment set up</w:t>
            </w:r>
          </w:p>
          <w:p w14:paraId="6B195BF9" w14:textId="290BE245" w:rsidR="00B45ACA" w:rsidRPr="00B45ACA" w:rsidRDefault="00B45ACA" w:rsidP="00B45ACA">
            <w:pPr>
              <w:pStyle w:val="ListParagraph"/>
              <w:numPr>
                <w:ilvl w:val="1"/>
                <w:numId w:val="7"/>
              </w:numPr>
              <w:rPr>
                <w:sz w:val="24"/>
              </w:rPr>
            </w:pPr>
            <w:r>
              <w:rPr>
                <w:sz w:val="24"/>
                <w:lang w:val="en-CA" w:eastAsia="ko-KR"/>
              </w:rPr>
              <w:t>MongoDB setup</w:t>
            </w:r>
          </w:p>
          <w:p w14:paraId="47F42EA8" w14:textId="0C7454D0" w:rsidR="00B45ACA" w:rsidRPr="00B45ACA" w:rsidRDefault="00B45ACA" w:rsidP="00B45ACA">
            <w:pPr>
              <w:pStyle w:val="ListParagraph"/>
              <w:numPr>
                <w:ilvl w:val="1"/>
                <w:numId w:val="7"/>
              </w:numPr>
              <w:rPr>
                <w:sz w:val="24"/>
              </w:rPr>
            </w:pPr>
            <w:r>
              <w:rPr>
                <w:sz w:val="24"/>
                <w:lang w:val="en-CA" w:eastAsia="ko-KR"/>
              </w:rPr>
              <w:t>Node.js setup</w:t>
            </w:r>
          </w:p>
          <w:p w14:paraId="65E66E6D" w14:textId="70E49071" w:rsidR="00B45ACA" w:rsidRPr="00B45ACA" w:rsidRDefault="00B45ACA" w:rsidP="00B45ACA">
            <w:pPr>
              <w:pStyle w:val="ListParagraph"/>
              <w:numPr>
                <w:ilvl w:val="1"/>
                <w:numId w:val="7"/>
              </w:numPr>
              <w:rPr>
                <w:sz w:val="24"/>
              </w:rPr>
            </w:pPr>
            <w:r>
              <w:rPr>
                <w:sz w:val="24"/>
                <w:lang w:val="en-CA" w:eastAsia="ko-KR"/>
              </w:rPr>
              <w:t>React setup</w:t>
            </w:r>
          </w:p>
          <w:p w14:paraId="0B862C4D" w14:textId="563A2817" w:rsidR="00B45ACA" w:rsidRPr="00B45ACA" w:rsidRDefault="00EB26A4" w:rsidP="00EB26A4">
            <w:pPr>
              <w:pStyle w:val="ListParagraph"/>
              <w:numPr>
                <w:ilvl w:val="2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Main page UI is under development</w:t>
            </w:r>
          </w:p>
          <w:p w14:paraId="55DC458F" w14:textId="77777777" w:rsidR="00467028" w:rsidRDefault="00467028">
            <w:pPr>
              <w:rPr>
                <w:sz w:val="24"/>
              </w:rPr>
            </w:pPr>
          </w:p>
          <w:p w14:paraId="7E655839" w14:textId="77777777" w:rsidR="00467028" w:rsidRDefault="00467028">
            <w:pPr>
              <w:rPr>
                <w:sz w:val="24"/>
              </w:rPr>
            </w:pPr>
          </w:p>
          <w:p w14:paraId="10F67FFE" w14:textId="77777777" w:rsidR="00467028" w:rsidRDefault="00467028">
            <w:pPr>
              <w:rPr>
                <w:sz w:val="24"/>
              </w:rPr>
            </w:pPr>
            <w:bookmarkStart w:id="0" w:name="_GoBack"/>
            <w:bookmarkEnd w:id="0"/>
          </w:p>
          <w:p w14:paraId="5B98DB5C" w14:textId="77777777" w:rsidR="00467028" w:rsidRDefault="00467028">
            <w:pPr>
              <w:rPr>
                <w:sz w:val="24"/>
              </w:rPr>
            </w:pPr>
          </w:p>
          <w:p w14:paraId="12243915" w14:textId="77777777" w:rsidR="00365316" w:rsidRDefault="00365316">
            <w:pPr>
              <w:rPr>
                <w:sz w:val="24"/>
              </w:rPr>
            </w:pPr>
          </w:p>
          <w:p w14:paraId="12AE9A3F" w14:textId="77777777" w:rsidR="00365316" w:rsidRDefault="00365316">
            <w:pPr>
              <w:rPr>
                <w:sz w:val="24"/>
              </w:rPr>
            </w:pPr>
          </w:p>
          <w:p w14:paraId="4F601E87" w14:textId="77777777" w:rsidR="00365316" w:rsidRDefault="00365316">
            <w:pPr>
              <w:rPr>
                <w:sz w:val="24"/>
              </w:rPr>
            </w:pPr>
          </w:p>
          <w:p w14:paraId="3580115D" w14:textId="77777777" w:rsidR="00365316" w:rsidRDefault="00365316">
            <w:pPr>
              <w:rPr>
                <w:sz w:val="24"/>
              </w:rPr>
            </w:pPr>
          </w:p>
          <w:p w14:paraId="0D26DAFB" w14:textId="77777777" w:rsidR="00365316" w:rsidRDefault="00365316">
            <w:pPr>
              <w:rPr>
                <w:sz w:val="24"/>
              </w:rPr>
            </w:pPr>
          </w:p>
          <w:p w14:paraId="26AB7985" w14:textId="77777777" w:rsidR="00365316" w:rsidRDefault="00365316">
            <w:pPr>
              <w:rPr>
                <w:sz w:val="24"/>
              </w:rPr>
            </w:pPr>
          </w:p>
          <w:p w14:paraId="1B61AED9" w14:textId="77777777" w:rsidR="00365316" w:rsidRDefault="00365316">
            <w:pPr>
              <w:rPr>
                <w:sz w:val="24"/>
              </w:rPr>
            </w:pPr>
          </w:p>
          <w:p w14:paraId="0D7D71E8" w14:textId="77777777" w:rsidR="00365316" w:rsidRDefault="00365316">
            <w:pPr>
              <w:rPr>
                <w:sz w:val="24"/>
              </w:rPr>
            </w:pPr>
          </w:p>
          <w:p w14:paraId="2087982A" w14:textId="77777777" w:rsidR="00365316" w:rsidRDefault="00365316">
            <w:pPr>
              <w:rPr>
                <w:sz w:val="24"/>
              </w:rPr>
            </w:pPr>
          </w:p>
          <w:p w14:paraId="0CE556A8" w14:textId="77777777" w:rsidR="00365316" w:rsidRDefault="00365316">
            <w:pPr>
              <w:rPr>
                <w:sz w:val="24"/>
              </w:rPr>
            </w:pPr>
          </w:p>
          <w:p w14:paraId="553A24E0" w14:textId="77777777" w:rsidR="00365316" w:rsidRDefault="00365316">
            <w:pPr>
              <w:rPr>
                <w:sz w:val="24"/>
              </w:rPr>
            </w:pPr>
          </w:p>
          <w:p w14:paraId="32A587E8" w14:textId="77777777" w:rsidR="00365316" w:rsidRDefault="00365316">
            <w:pPr>
              <w:rPr>
                <w:sz w:val="24"/>
              </w:rPr>
            </w:pPr>
          </w:p>
          <w:p w14:paraId="135BA3A7" w14:textId="77777777" w:rsidR="00365316" w:rsidRDefault="00365316">
            <w:pPr>
              <w:rPr>
                <w:sz w:val="24"/>
              </w:rPr>
            </w:pPr>
          </w:p>
          <w:p w14:paraId="3DA20560" w14:textId="77777777" w:rsidR="00365316" w:rsidRDefault="00365316">
            <w:pPr>
              <w:rPr>
                <w:sz w:val="24"/>
              </w:rPr>
            </w:pPr>
          </w:p>
        </w:tc>
      </w:tr>
      <w:tr w:rsidR="00365316" w14:paraId="06B77013" w14:textId="77777777">
        <w:trPr>
          <w:cantSplit/>
        </w:trPr>
        <w:tc>
          <w:tcPr>
            <w:tcW w:w="8856" w:type="dxa"/>
            <w:gridSpan w:val="4"/>
            <w:tcBorders>
              <w:top w:val="thinThickThinSmallGap" w:sz="24" w:space="0" w:color="auto"/>
            </w:tcBorders>
          </w:tcPr>
          <w:p w14:paraId="3AE1E267" w14:textId="77777777" w:rsidR="00365316" w:rsidRDefault="002818C3">
            <w:pPr>
              <w:jc w:val="center"/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Comments</w:t>
            </w:r>
          </w:p>
        </w:tc>
      </w:tr>
      <w:tr w:rsidR="00365316" w14:paraId="015FF100" w14:textId="77777777">
        <w:trPr>
          <w:cantSplit/>
        </w:trPr>
        <w:tc>
          <w:tcPr>
            <w:tcW w:w="8856" w:type="dxa"/>
            <w:gridSpan w:val="4"/>
          </w:tcPr>
          <w:p w14:paraId="46533689" w14:textId="77777777" w:rsidR="00365316" w:rsidRDefault="00365316">
            <w:pPr>
              <w:jc w:val="center"/>
              <w:rPr>
                <w:rFonts w:ascii="Comic Sans MS" w:hAnsi="Comic Sans MS"/>
                <w:sz w:val="28"/>
              </w:rPr>
            </w:pPr>
          </w:p>
        </w:tc>
      </w:tr>
      <w:tr w:rsidR="00365316" w14:paraId="0BABC1AF" w14:textId="77777777">
        <w:trPr>
          <w:cantSplit/>
        </w:trPr>
        <w:tc>
          <w:tcPr>
            <w:tcW w:w="8856" w:type="dxa"/>
            <w:gridSpan w:val="4"/>
            <w:tcBorders>
              <w:bottom w:val="nil"/>
            </w:tcBorders>
          </w:tcPr>
          <w:p w14:paraId="58AD4E90" w14:textId="77777777" w:rsidR="00365316" w:rsidRDefault="00365316">
            <w:pPr>
              <w:jc w:val="center"/>
              <w:rPr>
                <w:rFonts w:ascii="Comic Sans MS" w:hAnsi="Comic Sans MS"/>
                <w:sz w:val="28"/>
              </w:rPr>
            </w:pPr>
          </w:p>
        </w:tc>
      </w:tr>
      <w:tr w:rsidR="00365316" w14:paraId="363F8051" w14:textId="77777777">
        <w:trPr>
          <w:cantSplit/>
        </w:trPr>
        <w:tc>
          <w:tcPr>
            <w:tcW w:w="8856" w:type="dxa"/>
            <w:gridSpan w:val="4"/>
            <w:tcBorders>
              <w:bottom w:val="thinThickThinSmallGap" w:sz="24" w:space="0" w:color="auto"/>
            </w:tcBorders>
          </w:tcPr>
          <w:p w14:paraId="57320D92" w14:textId="77777777" w:rsidR="00365316" w:rsidRDefault="00365316">
            <w:pPr>
              <w:jc w:val="center"/>
              <w:rPr>
                <w:rFonts w:ascii="Comic Sans MS" w:hAnsi="Comic Sans MS"/>
                <w:sz w:val="28"/>
              </w:rPr>
            </w:pPr>
          </w:p>
        </w:tc>
      </w:tr>
    </w:tbl>
    <w:p w14:paraId="3D2A7AF1" w14:textId="77777777" w:rsidR="002818C3" w:rsidRDefault="002818C3">
      <w:pPr>
        <w:rPr>
          <w:rFonts w:ascii="Comic Sans MS" w:hAnsi="Comic Sans MS"/>
          <w:sz w:val="28"/>
        </w:rPr>
      </w:pPr>
    </w:p>
    <w:sectPr w:rsidR="002818C3">
      <w:pgSz w:w="12240" w:h="15840"/>
      <w:pgMar w:top="432" w:right="1800" w:bottom="432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C74D2"/>
    <w:multiLevelType w:val="hybridMultilevel"/>
    <w:tmpl w:val="D960C3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193B1681"/>
    <w:multiLevelType w:val="hybridMultilevel"/>
    <w:tmpl w:val="60DA1E0E"/>
    <w:lvl w:ilvl="0" w:tplc="440E1D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9103F"/>
    <w:multiLevelType w:val="hybridMultilevel"/>
    <w:tmpl w:val="D592EC4C"/>
    <w:lvl w:ilvl="0" w:tplc="4328BD5A"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3CC75A47"/>
    <w:multiLevelType w:val="hybridMultilevel"/>
    <w:tmpl w:val="1ECAA45C"/>
    <w:lvl w:ilvl="0" w:tplc="4328BD5A"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36278"/>
    <w:multiLevelType w:val="hybridMultilevel"/>
    <w:tmpl w:val="C3841C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BC5D4B"/>
    <w:multiLevelType w:val="hybridMultilevel"/>
    <w:tmpl w:val="B25C1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25112C"/>
    <w:multiLevelType w:val="hybridMultilevel"/>
    <w:tmpl w:val="FE22E598"/>
    <w:lvl w:ilvl="0" w:tplc="4328BD5A">
      <w:numFmt w:val="bullet"/>
      <w:lvlText w:val="-"/>
      <w:lvlJc w:val="left"/>
      <w:pPr>
        <w:tabs>
          <w:tab w:val="num" w:pos="1747"/>
        </w:tabs>
        <w:ind w:left="1747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7"/>
        </w:tabs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7"/>
        </w:tabs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7"/>
        </w:tabs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7"/>
        </w:tabs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7"/>
        </w:tabs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7"/>
        </w:tabs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7"/>
        </w:tabs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7"/>
        </w:tabs>
        <w:ind w:left="720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40EA0"/>
    <w:rsid w:val="00067F57"/>
    <w:rsid w:val="002331C7"/>
    <w:rsid w:val="002818C3"/>
    <w:rsid w:val="00365316"/>
    <w:rsid w:val="00440EA0"/>
    <w:rsid w:val="00467028"/>
    <w:rsid w:val="00610535"/>
    <w:rsid w:val="006D3582"/>
    <w:rsid w:val="00827D86"/>
    <w:rsid w:val="0099220E"/>
    <w:rsid w:val="009C0B43"/>
    <w:rsid w:val="00B45ACA"/>
    <w:rsid w:val="00EB26A4"/>
    <w:rsid w:val="00F7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E148A8"/>
  <w14:defaultImageDpi w14:val="0"/>
  <w15:docId w15:val="{5AEC0225-473D-4955-B8A9-FAD5D3585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Office\Office\Dictdoc.dot</Template>
  <TotalTime>7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PRJ666</vt:lpstr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PRJ666</dc:title>
  <dc:subject/>
  <dc:creator>Emile Ohan</dc:creator>
  <cp:keywords/>
  <dc:description/>
  <cp:lastModifiedBy>Young Min Ko</cp:lastModifiedBy>
  <cp:revision>5</cp:revision>
  <cp:lastPrinted>1998-01-12T02:19:00Z</cp:lastPrinted>
  <dcterms:created xsi:type="dcterms:W3CDTF">2018-01-16T01:09:00Z</dcterms:created>
  <dcterms:modified xsi:type="dcterms:W3CDTF">2019-05-20T22:52:00Z</dcterms:modified>
</cp:coreProperties>
</file>